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DF1C" w14:textId="77777777" w:rsidR="00665675" w:rsidRDefault="00665675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2E0F02A6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10E56D1B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4C974D45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637C2D33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2DDEF544" w14:textId="77777777" w:rsidR="00665675" w:rsidRPr="004E3C37" w:rsidRDefault="00F360A7" w:rsidP="00F360A7">
      <w:pPr>
        <w:ind w:right="-1008"/>
        <w:jc w:val="center"/>
        <w:rPr>
          <w:rFonts w:ascii="Preeti" w:hAnsi="Preeti" w:cs="Kalimati"/>
          <w:b/>
          <w:szCs w:val="22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5D73EF38" w14:textId="56B0046E" w:rsidR="00621BD8" w:rsidRPr="00E720AF" w:rsidRDefault="00621BD8" w:rsidP="00211E57">
      <w:pPr>
        <w:spacing w:after="0"/>
        <w:ind w:right="-270"/>
        <w:jc w:val="right"/>
        <w:rPr>
          <w:rFonts w:ascii="Kokila" w:hAnsi="Kokila" w:cs="Kalimati"/>
          <w:b/>
          <w:sz w:val="18"/>
          <w:szCs w:val="18"/>
          <w:cs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  <w:r w:rsidRPr="0007539D">
        <w:rPr>
          <w:rFonts w:ascii="Kokila" w:hAnsi="Kokila" w:cs="Kalimati"/>
          <w:b/>
          <w:sz w:val="20"/>
          <w:cs/>
        </w:rPr>
        <w:t>मितिः-</w:t>
      </w:r>
      <w:r w:rsidR="002950D1">
        <w:rPr>
          <w:rFonts w:ascii="Kokila" w:hAnsi="Kokila" w:cs="Kalimati"/>
          <w:b/>
          <w:color w:val="FF3300"/>
          <w:sz w:val="20"/>
          <w:cs/>
        </w:rPr>
        <w:t>2080-05-05</w:t>
      </w:r>
    </w:p>
    <w:p w14:paraId="43AD160E" w14:textId="77777777" w:rsidR="00621BD8" w:rsidRPr="00E720AF" w:rsidRDefault="00621BD8" w:rsidP="00621BD8">
      <w:pPr>
        <w:ind w:left="5760" w:firstLine="720"/>
        <w:jc w:val="both"/>
        <w:rPr>
          <w:rFonts w:ascii="Preeti" w:hAnsi="Preeti" w:cs="Kalimati"/>
          <w:b/>
          <w:sz w:val="18"/>
          <w:szCs w:val="18"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</w:p>
    <w:p w14:paraId="6233E157" w14:textId="4F2568CF" w:rsidR="00765599" w:rsidRPr="00FE2674" w:rsidRDefault="00765599" w:rsidP="00621BD8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  <w:r w:rsidRPr="00FE2674">
        <w:rPr>
          <w:rFonts w:ascii="Kokila" w:hAnsi="Kokila" w:cs="Kalimati" w:hint="cs"/>
          <w:b/>
          <w:szCs w:val="22"/>
          <w:cs/>
        </w:rPr>
        <w:t xml:space="preserve">श्री </w:t>
      </w:r>
      <w:r w:rsidR="002950D1">
        <w:rPr>
          <w:rFonts w:ascii="Kokila" w:hAnsi="Kokila" w:cs="Kalimati"/>
          <w:b/>
          <w:color w:val="FF0000"/>
          <w:szCs w:val="22"/>
          <w:cs/>
        </w:rPr>
        <w:t>समय निर्मानण सेवा</w:t>
      </w:r>
      <w:r w:rsidRPr="00FE2674">
        <w:rPr>
          <w:rFonts w:ascii="Kokila" w:hAnsi="Kokila" w:cs="Kalimati" w:hint="cs"/>
          <w:b/>
          <w:szCs w:val="22"/>
          <w:cs/>
        </w:rPr>
        <w:t xml:space="preserve">, </w:t>
      </w:r>
    </w:p>
    <w:p w14:paraId="7B58A0AA" w14:textId="55A9AE8A" w:rsidR="00621BD8" w:rsidRPr="00FE2674" w:rsidRDefault="002950D1" w:rsidP="00211E57">
      <w:pPr>
        <w:spacing w:after="0" w:line="240" w:lineRule="auto"/>
        <w:ind w:right="-1008"/>
        <w:jc w:val="both"/>
        <w:rPr>
          <w:rFonts w:ascii="Kokila" w:hAnsi="Kokila" w:cs="Kalimati"/>
          <w:b/>
          <w:szCs w:val="22"/>
        </w:rPr>
      </w:pPr>
      <w:r>
        <w:rPr>
          <w:rFonts w:ascii="Kokila" w:hAnsi="Kokila" w:cs="Kalimati"/>
          <w:b/>
          <w:color w:val="FF0000"/>
          <w:szCs w:val="22"/>
          <w:cs/>
        </w:rPr>
        <w:t>गौतम</w:t>
      </w:r>
      <w:r w:rsidR="00765599" w:rsidRPr="00FE2674">
        <w:rPr>
          <w:rFonts w:ascii="Kokila" w:hAnsi="Kokila" w:cs="Kalimati" w:hint="cs"/>
          <w:b/>
          <w:szCs w:val="22"/>
          <w:cs/>
        </w:rPr>
        <w:t>।</w:t>
      </w:r>
    </w:p>
    <w:p w14:paraId="1218A6B3" w14:textId="77777777" w:rsidR="00621BD8" w:rsidRPr="00BC340F" w:rsidRDefault="00621BD8" w:rsidP="00621BD8">
      <w:pPr>
        <w:spacing w:after="0"/>
        <w:ind w:right="-1008"/>
        <w:jc w:val="both"/>
        <w:rPr>
          <w:rFonts w:ascii="Kokila" w:hAnsi="Kokila" w:cs="Kalimati"/>
          <w:b/>
          <w:sz w:val="20"/>
        </w:rPr>
      </w:pPr>
    </w:p>
    <w:p w14:paraId="56BFEE21" w14:textId="77777777" w:rsidR="00621BD8" w:rsidRPr="00765599" w:rsidRDefault="00621BD8" w:rsidP="00621BD8">
      <w:pPr>
        <w:ind w:right="-1008"/>
        <w:jc w:val="center"/>
        <w:rPr>
          <w:rFonts w:ascii="Kokila" w:hAnsi="Kokila" w:cs="Kalimati"/>
          <w:bCs/>
          <w:szCs w:val="22"/>
          <w:u w:val="single"/>
        </w:rPr>
      </w:pPr>
      <w:r w:rsidRPr="00765599">
        <w:rPr>
          <w:rFonts w:ascii="Kokila" w:hAnsi="Kokila" w:cs="Kalimati" w:hint="cs"/>
          <w:bCs/>
          <w:szCs w:val="22"/>
          <w:u w:val="single"/>
          <w:cs/>
        </w:rPr>
        <w:t xml:space="preserve">बिषयः- </w:t>
      </w:r>
      <w:r w:rsidR="00256CBC">
        <w:rPr>
          <w:rFonts w:ascii="Kokila" w:hAnsi="Kokila" w:cs="Kalimati" w:hint="cs"/>
          <w:bCs/>
          <w:szCs w:val="22"/>
          <w:u w:val="single"/>
          <w:cs/>
        </w:rPr>
        <w:t>म्याद थप</w:t>
      </w:r>
      <w:r w:rsidR="00765599" w:rsidRPr="00765599">
        <w:rPr>
          <w:rFonts w:ascii="Kokila" w:hAnsi="Kokila" w:cs="Kalimati" w:hint="cs"/>
          <w:bCs/>
          <w:szCs w:val="22"/>
          <w:u w:val="single"/>
          <w:cs/>
        </w:rPr>
        <w:t xml:space="preserve"> सम्बन्धमा</w:t>
      </w:r>
      <w:r w:rsidR="00BD5A13" w:rsidRPr="00765599">
        <w:rPr>
          <w:rFonts w:ascii="Kokila" w:hAnsi="Kokila" w:cs="Kalimati" w:hint="cs"/>
          <w:bCs/>
          <w:szCs w:val="22"/>
          <w:u w:val="single"/>
          <w:cs/>
        </w:rPr>
        <w:t xml:space="preserve"> ।</w:t>
      </w:r>
    </w:p>
    <w:p w14:paraId="1C1F3E4F" w14:textId="77777777" w:rsidR="00733A95" w:rsidRDefault="00733A95" w:rsidP="009822C7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</w:p>
    <w:p w14:paraId="75A619C3" w14:textId="46AD0C10" w:rsidR="00733A95" w:rsidRPr="00733A95" w:rsidRDefault="00733A95" w:rsidP="009822C7">
      <w:pPr>
        <w:spacing w:after="0"/>
        <w:ind w:right="-1008"/>
        <w:jc w:val="both"/>
        <w:rPr>
          <w:rFonts w:ascii="Kokila" w:hAnsi="Kokila" w:cs="Kalimati"/>
          <w:b/>
          <w:szCs w:val="22"/>
          <w:cs/>
        </w:rPr>
      </w:pPr>
      <w:r w:rsidRPr="00733A95">
        <w:rPr>
          <w:rFonts w:ascii="Kokila" w:hAnsi="Kokila" w:cs="Kalimati" w:hint="cs"/>
          <w:b/>
          <w:szCs w:val="22"/>
          <w:cs/>
        </w:rPr>
        <w:t xml:space="preserve">यस कार्यालय र त्यस निर्माण सेवा बिच सम्झौता भएको निर्माण कार्य </w:t>
      </w:r>
      <w:r w:rsidR="002950D1">
        <w:rPr>
          <w:rFonts w:cs="Kalimati"/>
          <w:color w:val="FF0000"/>
          <w:sz w:val="24"/>
          <w:szCs w:val="24"/>
        </w:rPr>
        <w:t>project type name</w:t>
      </w:r>
      <w:r w:rsidRPr="007940AC">
        <w:rPr>
          <w:rFonts w:cs="Kalimati"/>
          <w:color w:val="FF0000"/>
          <w:sz w:val="24"/>
          <w:szCs w:val="24"/>
        </w:rPr>
        <w:t xml:space="preserve"> </w:t>
      </w:r>
      <w:r w:rsidRPr="00733A95">
        <w:rPr>
          <w:rFonts w:cs="Kalimati"/>
          <w:sz w:val="24"/>
          <w:szCs w:val="24"/>
        </w:rPr>
        <w:t xml:space="preserve">(CONTRACT ID: </w:t>
      </w:r>
      <w:r w:rsidR="002950D1">
        <w:rPr>
          <w:rFonts w:cs="Kalimati"/>
          <w:color w:val="FF0000"/>
          <w:sz w:val="24"/>
          <w:szCs w:val="24"/>
        </w:rPr>
        <w:t>BIA/24/85</w:t>
      </w:r>
      <w:r w:rsidRPr="00733A95">
        <w:rPr>
          <w:rFonts w:cs="Kalimati" w:hint="cs"/>
          <w:sz w:val="24"/>
          <w:szCs w:val="24"/>
          <w:cs/>
        </w:rPr>
        <w:t xml:space="preserve">) </w:t>
      </w:r>
      <w:r w:rsidRPr="00733A95">
        <w:rPr>
          <w:rFonts w:cs="Kalimati" w:hint="cs"/>
          <w:szCs w:val="22"/>
          <w:cs/>
        </w:rPr>
        <w:t xml:space="preserve">को निर्माण कार्य सम्पन्न गर्नु पर्ने म्याद </w:t>
      </w:r>
      <w:r w:rsidR="002950D1">
        <w:rPr>
          <w:rFonts w:cs="Kalimati"/>
          <w:color w:val="FF0000"/>
          <w:szCs w:val="22"/>
          <w:cs/>
        </w:rPr>
        <w:t>2080-03-03</w:t>
      </w:r>
      <w:r w:rsidRPr="00733A95">
        <w:rPr>
          <w:rFonts w:cs="Kalimati" w:hint="cs"/>
          <w:szCs w:val="22"/>
          <w:cs/>
        </w:rPr>
        <w:t xml:space="preserve"> सम्म भएकोमा त्यस निर्माण सेवा बाट म्याद थपको लागि भएको अनुरोधमा यस कार्यालयबाट सो निर्माण कार्यको म्याद </w:t>
      </w:r>
      <w:r w:rsidR="002950D1">
        <w:rPr>
          <w:rFonts w:cs="Kalimati"/>
          <w:color w:val="FF0000"/>
          <w:szCs w:val="22"/>
          <w:cs/>
        </w:rPr>
        <w:t xml:space="preserve">8 महिना 8 दिन </w:t>
      </w:r>
      <w:r w:rsidRPr="00733A95">
        <w:rPr>
          <w:rFonts w:cs="Kalimati" w:hint="cs"/>
          <w:szCs w:val="22"/>
          <w:cs/>
        </w:rPr>
        <w:t xml:space="preserve"> (</w:t>
      </w:r>
      <w:r w:rsidR="002950D1">
        <w:rPr>
          <w:rFonts w:cs="Kalimati"/>
          <w:color w:val="FF0000"/>
          <w:szCs w:val="22"/>
          <w:cs/>
        </w:rPr>
        <w:t>2080-04-04</w:t>
      </w:r>
      <w:r w:rsidRPr="00733A95">
        <w:rPr>
          <w:rFonts w:cs="Kalimati" w:hint="cs"/>
          <w:szCs w:val="22"/>
          <w:cs/>
        </w:rPr>
        <w:t xml:space="preserve">) सम्म थप भएको </w:t>
      </w:r>
      <w:r w:rsidR="00337B8E">
        <w:rPr>
          <w:rFonts w:cs="Kalimati" w:hint="cs"/>
          <w:szCs w:val="22"/>
          <w:cs/>
        </w:rPr>
        <w:t>व्यहो</w:t>
      </w:r>
      <w:r w:rsidRPr="00733A95">
        <w:rPr>
          <w:rFonts w:cs="Kalimati" w:hint="cs"/>
          <w:szCs w:val="22"/>
          <w:cs/>
        </w:rPr>
        <w:t>रा निर्णयानुसार जानकारी गराइन्छ ।</w:t>
      </w:r>
    </w:p>
    <w:p w14:paraId="00374F78" w14:textId="77777777" w:rsidR="00FE2674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64F06B5C" w14:textId="77777777" w:rsidR="00FE2674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76538E2C" w14:textId="77777777" w:rsidR="00621BD8" w:rsidRDefault="00621BD8" w:rsidP="000D5FB2">
      <w:pPr>
        <w:ind w:left="-2880"/>
        <w:rPr>
          <w:rFonts w:ascii="Preeti" w:hAnsi="Preeti"/>
          <w:b/>
          <w:sz w:val="20"/>
        </w:rPr>
      </w:pPr>
    </w:p>
    <w:p w14:paraId="7E822FD5" w14:textId="77777777" w:rsidR="00621BD8" w:rsidRPr="00E25255" w:rsidRDefault="00621BD8" w:rsidP="00BC340F">
      <w:pPr>
        <w:spacing w:after="0"/>
        <w:ind w:left="-2880" w:right="-144"/>
        <w:jc w:val="right"/>
        <w:rPr>
          <w:rFonts w:ascii="Kokila" w:hAnsi="Kokila" w:cs="Kalimati"/>
          <w:b/>
          <w:szCs w:val="22"/>
        </w:rPr>
      </w:pPr>
      <w:r w:rsidRPr="00BC340F">
        <w:rPr>
          <w:rFonts w:ascii="Kokila" w:hAnsi="Kokila" w:cs="Kalimati" w:hint="cs"/>
          <w:bCs/>
          <w:sz w:val="20"/>
          <w:cs/>
        </w:rPr>
        <w:t xml:space="preserve"> </w:t>
      </w:r>
      <w:r w:rsidRPr="00BC340F">
        <w:rPr>
          <w:rFonts w:ascii="Kokila" w:hAnsi="Kokila" w:cs="Kalimati"/>
          <w:bCs/>
          <w:sz w:val="20"/>
        </w:rPr>
        <w:t xml:space="preserve">       </w:t>
      </w:r>
      <w:r w:rsidRPr="00BC340F">
        <w:rPr>
          <w:rFonts w:ascii="Kokila" w:hAnsi="Kokila" w:cs="Kalimati"/>
          <w:bCs/>
          <w:sz w:val="20"/>
          <w:cs/>
        </w:rPr>
        <w:tab/>
      </w:r>
      <w:r w:rsidR="007940AC">
        <w:rPr>
          <w:rFonts w:ascii="Kokila" w:hAnsi="Kokila" w:cs="Kalimati" w:hint="cs"/>
          <w:b/>
          <w:szCs w:val="22"/>
          <w:cs/>
        </w:rPr>
        <w:t>...........................</w:t>
      </w:r>
    </w:p>
    <w:p w14:paraId="6371F656" w14:textId="77777777" w:rsidR="00BF4ADC" w:rsidRDefault="00621BD8" w:rsidP="008255A7">
      <w:pPr>
        <w:pStyle w:val="ListParagraph"/>
        <w:ind w:left="-2880" w:right="-720"/>
        <w:jc w:val="right"/>
        <w:rPr>
          <w:rFonts w:ascii="Kokila" w:hAnsi="Kokila" w:cs="Kalimati"/>
          <w:b/>
          <w:sz w:val="22"/>
          <w:szCs w:val="22"/>
          <w:lang w:bidi="ne-NP"/>
        </w:rPr>
      </w:pPr>
      <w:r w:rsidRPr="00E25255">
        <w:rPr>
          <w:rFonts w:ascii="Kokila" w:hAnsi="Kokila" w:cs="Kalimati" w:hint="cs"/>
          <w:b/>
          <w:sz w:val="22"/>
          <w:szCs w:val="22"/>
          <w:cs/>
          <w:lang w:bidi="ne-NP"/>
        </w:rPr>
        <w:t xml:space="preserve">                                                                          प्रमुख, </w:t>
      </w:r>
      <w:r w:rsidR="007940AC">
        <w:rPr>
          <w:rFonts w:ascii="Kokila" w:hAnsi="Kokila" w:cs="Kalimati" w:hint="cs"/>
          <w:b/>
          <w:sz w:val="22"/>
          <w:szCs w:val="22"/>
          <w:cs/>
          <w:lang w:bidi="ne-NP"/>
        </w:rPr>
        <w:t>.........................................</w:t>
      </w:r>
    </w:p>
    <w:p w14:paraId="26043A1A" w14:textId="77777777" w:rsidR="000D5FB2" w:rsidRPr="000D5FB2" w:rsidRDefault="000D5FB2" w:rsidP="000D5FB2">
      <w:pPr>
        <w:rPr>
          <w:lang w:bidi="ar-SA"/>
        </w:rPr>
      </w:pPr>
    </w:p>
    <w:p w14:paraId="0B35D0C3" w14:textId="77777777" w:rsidR="000D5FB2" w:rsidRDefault="000D5FB2" w:rsidP="000D5FB2">
      <w:pPr>
        <w:rPr>
          <w:rFonts w:ascii="Kokila" w:eastAsia="Times New Roman" w:hAnsi="Kokila" w:cs="Kalimati"/>
          <w:b/>
          <w:szCs w:val="22"/>
        </w:rPr>
      </w:pPr>
    </w:p>
    <w:p w14:paraId="2A969019" w14:textId="77777777" w:rsidR="000D5FB2" w:rsidRDefault="000D5FB2" w:rsidP="000D5FB2">
      <w:pPr>
        <w:spacing w:after="0"/>
        <w:jc w:val="both"/>
        <w:rPr>
          <w:rFonts w:ascii="Preeti" w:hAnsi="Preeti" w:cs="Kalimati"/>
          <w:szCs w:val="22"/>
        </w:rPr>
      </w:pPr>
      <w:r w:rsidRPr="007B524B">
        <w:rPr>
          <w:rFonts w:ascii="Preeti" w:hAnsi="Preeti" w:cs="Kalimati" w:hint="cs"/>
          <w:b/>
          <w:bCs/>
          <w:szCs w:val="22"/>
          <w:u w:val="single"/>
          <w:cs/>
        </w:rPr>
        <w:t>सादर अवगतार्थः</w:t>
      </w:r>
      <w:r w:rsidRPr="000D5FB2">
        <w:rPr>
          <w:rFonts w:ascii="Preeti" w:hAnsi="Preeti" w:cs="Kalimati" w:hint="cs"/>
          <w:szCs w:val="22"/>
          <w:cs/>
        </w:rPr>
        <w:t>-</w:t>
      </w:r>
    </w:p>
    <w:p w14:paraId="6D22DEF4" w14:textId="77777777" w:rsidR="000D5FB2" w:rsidRDefault="000D5FB2" w:rsidP="000D5FB2">
      <w:pPr>
        <w:spacing w:after="0"/>
        <w:jc w:val="both"/>
        <w:rPr>
          <w:rFonts w:ascii="Preeti" w:hAnsi="Preeti" w:cs="Kalimati"/>
          <w:szCs w:val="22"/>
        </w:rPr>
      </w:pPr>
      <w:r>
        <w:rPr>
          <w:rFonts w:ascii="Preeti" w:hAnsi="Preeti" w:cs="Kalimati" w:hint="cs"/>
          <w:szCs w:val="22"/>
          <w:cs/>
        </w:rPr>
        <w:t xml:space="preserve">श्रीमान् </w:t>
      </w:r>
      <w:r w:rsidR="007940AC">
        <w:rPr>
          <w:rFonts w:ascii="Preeti" w:hAnsi="Preeti" w:cs="Kalimati" w:hint="cs"/>
          <w:szCs w:val="22"/>
          <w:cs/>
        </w:rPr>
        <w:t>....................</w:t>
      </w:r>
      <w:r>
        <w:rPr>
          <w:rFonts w:ascii="Preeti" w:hAnsi="Preeti" w:cs="Kalimati" w:hint="cs"/>
          <w:szCs w:val="22"/>
          <w:cs/>
        </w:rPr>
        <w:t xml:space="preserve"> ज्यू,</w:t>
      </w:r>
    </w:p>
    <w:p w14:paraId="6DD0289B" w14:textId="77777777" w:rsidR="000D5FB2" w:rsidRPr="000D5FB2" w:rsidRDefault="007940AC" w:rsidP="000D5FB2">
      <w:pPr>
        <w:spacing w:after="0"/>
        <w:jc w:val="both"/>
        <w:rPr>
          <w:rFonts w:ascii="Preeti" w:hAnsi="Preeti" w:cs="Kalimati"/>
          <w:szCs w:val="22"/>
        </w:rPr>
      </w:pPr>
      <w:r>
        <w:rPr>
          <w:rFonts w:ascii="Preeti" w:hAnsi="Preeti" w:cs="Kalimati" w:hint="cs"/>
          <w:szCs w:val="22"/>
          <w:cs/>
        </w:rPr>
        <w:t>.....................................</w:t>
      </w:r>
      <w:r w:rsidR="000D5FB2">
        <w:rPr>
          <w:rFonts w:ascii="Preeti" w:hAnsi="Preeti" w:cs="Kalimati" w:hint="cs"/>
          <w:szCs w:val="22"/>
          <w:cs/>
        </w:rPr>
        <w:t>. ।</w:t>
      </w:r>
    </w:p>
    <w:p w14:paraId="65B2A6C9" w14:textId="77777777" w:rsidR="000D5FB2" w:rsidRPr="000D5FB2" w:rsidRDefault="000D5FB2" w:rsidP="000D5FB2"/>
    <w:sectPr w:rsidR="000D5FB2" w:rsidRPr="000D5FB2" w:rsidSect="00E720AF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4024" w14:textId="77777777" w:rsidR="002950D1" w:rsidRDefault="002950D1" w:rsidP="009546C4">
      <w:pPr>
        <w:spacing w:after="0" w:line="240" w:lineRule="auto"/>
      </w:pPr>
      <w:r>
        <w:separator/>
      </w:r>
    </w:p>
  </w:endnote>
  <w:endnote w:type="continuationSeparator" w:id="0">
    <w:p w14:paraId="19D9B1F7" w14:textId="77777777" w:rsidR="002950D1" w:rsidRDefault="002950D1" w:rsidP="0095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5D31" w14:textId="77777777" w:rsidR="002950D1" w:rsidRDefault="002950D1" w:rsidP="009546C4">
      <w:pPr>
        <w:spacing w:after="0" w:line="240" w:lineRule="auto"/>
      </w:pPr>
      <w:r>
        <w:separator/>
      </w:r>
    </w:p>
  </w:footnote>
  <w:footnote w:type="continuationSeparator" w:id="0">
    <w:p w14:paraId="1A94DF07" w14:textId="77777777" w:rsidR="002950D1" w:rsidRDefault="002950D1" w:rsidP="00954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D1"/>
    <w:rsid w:val="00000435"/>
    <w:rsid w:val="00005A10"/>
    <w:rsid w:val="0001011A"/>
    <w:rsid w:val="00015741"/>
    <w:rsid w:val="00020C44"/>
    <w:rsid w:val="000577D2"/>
    <w:rsid w:val="00061086"/>
    <w:rsid w:val="00071E37"/>
    <w:rsid w:val="0007539D"/>
    <w:rsid w:val="00076D5E"/>
    <w:rsid w:val="000914D5"/>
    <w:rsid w:val="000A1E74"/>
    <w:rsid w:val="000A3D25"/>
    <w:rsid w:val="000B02E3"/>
    <w:rsid w:val="000B3986"/>
    <w:rsid w:val="000B663F"/>
    <w:rsid w:val="000C02CE"/>
    <w:rsid w:val="000C0426"/>
    <w:rsid w:val="000D01F8"/>
    <w:rsid w:val="000D236E"/>
    <w:rsid w:val="000D5FB2"/>
    <w:rsid w:val="000E3004"/>
    <w:rsid w:val="000F7453"/>
    <w:rsid w:val="001010A7"/>
    <w:rsid w:val="00120EDF"/>
    <w:rsid w:val="00175CE7"/>
    <w:rsid w:val="00184B08"/>
    <w:rsid w:val="001A6237"/>
    <w:rsid w:val="001B2EA8"/>
    <w:rsid w:val="001D331A"/>
    <w:rsid w:val="001E2501"/>
    <w:rsid w:val="001F36A2"/>
    <w:rsid w:val="00205D29"/>
    <w:rsid w:val="00211E57"/>
    <w:rsid w:val="002132BD"/>
    <w:rsid w:val="0021772D"/>
    <w:rsid w:val="00225514"/>
    <w:rsid w:val="00246A76"/>
    <w:rsid w:val="00256CBC"/>
    <w:rsid w:val="0026637C"/>
    <w:rsid w:val="00285226"/>
    <w:rsid w:val="002912D0"/>
    <w:rsid w:val="002950D1"/>
    <w:rsid w:val="002A426C"/>
    <w:rsid w:val="002A56C7"/>
    <w:rsid w:val="002B5EB0"/>
    <w:rsid w:val="002D0747"/>
    <w:rsid w:val="002E2C8F"/>
    <w:rsid w:val="00331BA6"/>
    <w:rsid w:val="003367CD"/>
    <w:rsid w:val="00337B8E"/>
    <w:rsid w:val="003746C6"/>
    <w:rsid w:val="003D12D9"/>
    <w:rsid w:val="003D6EA7"/>
    <w:rsid w:val="003F253A"/>
    <w:rsid w:val="004072F1"/>
    <w:rsid w:val="00432824"/>
    <w:rsid w:val="00447F86"/>
    <w:rsid w:val="00471AA4"/>
    <w:rsid w:val="00472879"/>
    <w:rsid w:val="004B03BD"/>
    <w:rsid w:val="004E3C37"/>
    <w:rsid w:val="004F7A25"/>
    <w:rsid w:val="0050235B"/>
    <w:rsid w:val="00504E14"/>
    <w:rsid w:val="00517261"/>
    <w:rsid w:val="00526BC8"/>
    <w:rsid w:val="005518F2"/>
    <w:rsid w:val="005658E6"/>
    <w:rsid w:val="005B2F7B"/>
    <w:rsid w:val="005C69C6"/>
    <w:rsid w:val="005D34DE"/>
    <w:rsid w:val="005F4691"/>
    <w:rsid w:val="005F6C39"/>
    <w:rsid w:val="00613322"/>
    <w:rsid w:val="00621BD8"/>
    <w:rsid w:val="006241CB"/>
    <w:rsid w:val="0063037D"/>
    <w:rsid w:val="00662734"/>
    <w:rsid w:val="00665675"/>
    <w:rsid w:val="0067373F"/>
    <w:rsid w:val="00683F5B"/>
    <w:rsid w:val="00685193"/>
    <w:rsid w:val="00685638"/>
    <w:rsid w:val="0070443E"/>
    <w:rsid w:val="0070453B"/>
    <w:rsid w:val="007120D8"/>
    <w:rsid w:val="00731A41"/>
    <w:rsid w:val="00733A95"/>
    <w:rsid w:val="00740B39"/>
    <w:rsid w:val="00747FDF"/>
    <w:rsid w:val="00765599"/>
    <w:rsid w:val="00782F96"/>
    <w:rsid w:val="00785E1B"/>
    <w:rsid w:val="007940AC"/>
    <w:rsid w:val="00797BF5"/>
    <w:rsid w:val="007B524B"/>
    <w:rsid w:val="007B7EB3"/>
    <w:rsid w:val="007D3FB2"/>
    <w:rsid w:val="007E0B3A"/>
    <w:rsid w:val="00813B8C"/>
    <w:rsid w:val="00822D1D"/>
    <w:rsid w:val="008255A7"/>
    <w:rsid w:val="00834D29"/>
    <w:rsid w:val="00874328"/>
    <w:rsid w:val="008C023E"/>
    <w:rsid w:val="008D75E7"/>
    <w:rsid w:val="009546C4"/>
    <w:rsid w:val="00967269"/>
    <w:rsid w:val="009701CD"/>
    <w:rsid w:val="00972D3D"/>
    <w:rsid w:val="009822C7"/>
    <w:rsid w:val="009B0BBF"/>
    <w:rsid w:val="009C669B"/>
    <w:rsid w:val="00A21F87"/>
    <w:rsid w:val="00A26189"/>
    <w:rsid w:val="00A555F5"/>
    <w:rsid w:val="00A63325"/>
    <w:rsid w:val="00A96B9D"/>
    <w:rsid w:val="00A9778B"/>
    <w:rsid w:val="00AC6D5E"/>
    <w:rsid w:val="00AE4CF8"/>
    <w:rsid w:val="00B17E71"/>
    <w:rsid w:val="00B2542A"/>
    <w:rsid w:val="00B60F78"/>
    <w:rsid w:val="00B96A2A"/>
    <w:rsid w:val="00BA43DC"/>
    <w:rsid w:val="00BB5C0D"/>
    <w:rsid w:val="00BC340F"/>
    <w:rsid w:val="00BD3958"/>
    <w:rsid w:val="00BD5A13"/>
    <w:rsid w:val="00BD70A3"/>
    <w:rsid w:val="00BD7CCD"/>
    <w:rsid w:val="00BF1553"/>
    <w:rsid w:val="00BF4ADC"/>
    <w:rsid w:val="00C10306"/>
    <w:rsid w:val="00C2470A"/>
    <w:rsid w:val="00C57D26"/>
    <w:rsid w:val="00C607EF"/>
    <w:rsid w:val="00C736C6"/>
    <w:rsid w:val="00C81CB4"/>
    <w:rsid w:val="00C85FA6"/>
    <w:rsid w:val="00C91EFA"/>
    <w:rsid w:val="00C93116"/>
    <w:rsid w:val="00CA1377"/>
    <w:rsid w:val="00CA4EA7"/>
    <w:rsid w:val="00CB518A"/>
    <w:rsid w:val="00D2775A"/>
    <w:rsid w:val="00D35A08"/>
    <w:rsid w:val="00D42115"/>
    <w:rsid w:val="00D71F6E"/>
    <w:rsid w:val="00D73D72"/>
    <w:rsid w:val="00D76D9A"/>
    <w:rsid w:val="00D93A7D"/>
    <w:rsid w:val="00D94E28"/>
    <w:rsid w:val="00DB0414"/>
    <w:rsid w:val="00DB64D7"/>
    <w:rsid w:val="00DD7AA1"/>
    <w:rsid w:val="00DE406B"/>
    <w:rsid w:val="00DF2272"/>
    <w:rsid w:val="00DF4C54"/>
    <w:rsid w:val="00E25255"/>
    <w:rsid w:val="00E32723"/>
    <w:rsid w:val="00E3330E"/>
    <w:rsid w:val="00E357D2"/>
    <w:rsid w:val="00E47ADE"/>
    <w:rsid w:val="00E62D93"/>
    <w:rsid w:val="00E66562"/>
    <w:rsid w:val="00E720AF"/>
    <w:rsid w:val="00E7630D"/>
    <w:rsid w:val="00ED20CF"/>
    <w:rsid w:val="00EF539D"/>
    <w:rsid w:val="00F11ABE"/>
    <w:rsid w:val="00F24EEF"/>
    <w:rsid w:val="00F259C9"/>
    <w:rsid w:val="00F360A7"/>
    <w:rsid w:val="00F40A4E"/>
    <w:rsid w:val="00F44A5F"/>
    <w:rsid w:val="00F62DD7"/>
    <w:rsid w:val="00F94E1A"/>
    <w:rsid w:val="00FC5EF6"/>
    <w:rsid w:val="00FC6F90"/>
    <w:rsid w:val="00FD1DC6"/>
    <w:rsid w:val="00FE2674"/>
    <w:rsid w:val="00FE579F"/>
    <w:rsid w:val="00FE662A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77E5"/>
  <w15:chartTrackingRefBased/>
  <w15:docId w15:val="{F2D61529-B6B9-4410-9865-438C4F1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8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62A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958"/>
    <w:rPr>
      <w:rFonts w:ascii="Courier New" w:eastAsia="Times New Roman" w:hAnsi="Courier New" w:cs="Courier New"/>
      <w:sz w:val="20"/>
    </w:rPr>
  </w:style>
  <w:style w:type="character" w:customStyle="1" w:styleId="y2iqfc">
    <w:name w:val="y2iqfc"/>
    <w:basedOn w:val="DefaultParagraphFont"/>
    <w:rsid w:val="00BD3958"/>
  </w:style>
  <w:style w:type="paragraph" w:styleId="Header">
    <w:name w:val="header"/>
    <w:basedOn w:val="Normal"/>
    <w:link w:val="Head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C4"/>
  </w:style>
  <w:style w:type="paragraph" w:styleId="Footer">
    <w:name w:val="footer"/>
    <w:basedOn w:val="Normal"/>
    <w:link w:val="Foot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ContractManagementSoftware\CSAY%20ContractManagementSoftware\CSAY%20ContractManagementSoftware\bin\Debug\net6.0-windows\ComboBoxList\LetterFormat\EO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F5DE-4B44-4575-AB02-96AE766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EOT_Template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2023-06-21T13:24:00Z</cp:lastPrinted>
  <dcterms:created xsi:type="dcterms:W3CDTF">2023-08-28T17:25:00Z</dcterms:created>
  <dcterms:modified xsi:type="dcterms:W3CDTF">2023-08-28T17:25:00Z</dcterms:modified>
</cp:coreProperties>
</file>